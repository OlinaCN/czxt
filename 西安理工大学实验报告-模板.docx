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177"/>
        <w:gridCol w:w="1438"/>
        <w:gridCol w:w="827"/>
        <w:gridCol w:w="1400"/>
        <w:gridCol w:w="1713"/>
        <w:gridCol w:w="1751"/>
      </w:tblGrid>
      <w:tr w:rsidR="00D02A68" w:rsidRPr="00577EED" w14:paraId="208B5E92" w14:textId="77777777" w:rsidTr="00577EED">
        <w:trPr>
          <w:trHeight w:val="1248"/>
        </w:trPr>
        <w:tc>
          <w:tcPr>
            <w:tcW w:w="5058" w:type="dxa"/>
            <w:gridSpan w:val="4"/>
            <w:shd w:val="clear" w:color="auto" w:fill="auto"/>
          </w:tcPr>
          <w:p w14:paraId="731F896C" w14:textId="77777777" w:rsidR="00D02A68" w:rsidRPr="00577EED" w:rsidRDefault="00090D4C">
            <w:r w:rsidRPr="00947623">
              <w:rPr>
                <w:noProof/>
              </w:rPr>
              <w:drawing>
                <wp:inline distT="0" distB="0" distL="0" distR="0" wp14:anchorId="0D12A69E" wp14:editId="1F8EB77E">
                  <wp:extent cx="571500" cy="520700"/>
                  <wp:effectExtent l="0" t="0" r="0" b="0"/>
                  <wp:docPr id="1" name="Picture 1" descr="xiaobi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iaobi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2A68" w:rsidRPr="00577EED">
              <w:rPr>
                <w:rFonts w:hint="eastAsia"/>
                <w:sz w:val="36"/>
              </w:rPr>
              <w:t>西安理工大学实验报告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tbl>
            <w:tblPr>
              <w:tblW w:w="1830" w:type="dxa"/>
              <w:tblInd w:w="139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915"/>
              <w:gridCol w:w="915"/>
            </w:tblGrid>
            <w:tr w:rsidR="00D02A68" w:rsidRPr="00577EED" w14:paraId="4DA24850" w14:textId="77777777" w:rsidTr="00577EED">
              <w:trPr>
                <w:trHeight w:val="831"/>
              </w:trPr>
              <w:tc>
                <w:tcPr>
                  <w:tcW w:w="915" w:type="dxa"/>
                  <w:shd w:val="clear" w:color="auto" w:fill="auto"/>
                  <w:vAlign w:val="center"/>
                </w:tcPr>
                <w:p w14:paraId="1BE7DABD" w14:textId="77777777" w:rsidR="00D02A68" w:rsidRPr="00577EED" w:rsidRDefault="00D02A68" w:rsidP="00577EED">
                  <w:pPr>
                    <w:jc w:val="center"/>
                    <w:rPr>
                      <w:sz w:val="28"/>
                    </w:rPr>
                  </w:pPr>
                  <w:r w:rsidRPr="00577EED">
                    <w:rPr>
                      <w:sz w:val="32"/>
                    </w:rPr>
                    <w:t>成绩</w:t>
                  </w:r>
                </w:p>
              </w:tc>
              <w:tc>
                <w:tcPr>
                  <w:tcW w:w="915" w:type="dxa"/>
                  <w:shd w:val="clear" w:color="auto" w:fill="auto"/>
                  <w:vAlign w:val="center"/>
                </w:tcPr>
                <w:p w14:paraId="28BF4AB8" w14:textId="77777777" w:rsidR="00D02A68" w:rsidRPr="00577EED" w:rsidRDefault="00D02A68" w:rsidP="00577EED">
                  <w:pPr>
                    <w:jc w:val="center"/>
                    <w:rPr>
                      <w:sz w:val="28"/>
                    </w:rPr>
                  </w:pPr>
                </w:p>
              </w:tc>
            </w:tr>
          </w:tbl>
          <w:p w14:paraId="65BD0C3D" w14:textId="77777777" w:rsidR="00D02A68" w:rsidRPr="00577EED" w:rsidRDefault="00D02A68" w:rsidP="00577EED">
            <w:pPr>
              <w:jc w:val="center"/>
            </w:pPr>
          </w:p>
        </w:tc>
      </w:tr>
      <w:tr w:rsidR="00674EA4" w:rsidRPr="00577EED" w14:paraId="28809BAB" w14:textId="77777777" w:rsidTr="0079410C">
        <w:tc>
          <w:tcPr>
            <w:tcW w:w="1240" w:type="dxa"/>
            <w:shd w:val="clear" w:color="auto" w:fill="auto"/>
          </w:tcPr>
          <w:p w14:paraId="1DB7DBC9" w14:textId="77777777" w:rsidR="00674EA4" w:rsidRPr="00577EED" w:rsidRDefault="00674EA4"/>
        </w:tc>
        <w:tc>
          <w:tcPr>
            <w:tcW w:w="1555" w:type="dxa"/>
            <w:shd w:val="clear" w:color="auto" w:fill="auto"/>
          </w:tcPr>
          <w:p w14:paraId="31777235" w14:textId="77777777" w:rsidR="00674EA4" w:rsidRPr="00577EED" w:rsidRDefault="00674EA4"/>
        </w:tc>
        <w:tc>
          <w:tcPr>
            <w:tcW w:w="849" w:type="dxa"/>
            <w:shd w:val="clear" w:color="auto" w:fill="auto"/>
          </w:tcPr>
          <w:p w14:paraId="4E6519F8" w14:textId="77777777" w:rsidR="00674EA4" w:rsidRPr="00577EED" w:rsidRDefault="00674EA4"/>
        </w:tc>
        <w:tc>
          <w:tcPr>
            <w:tcW w:w="1414" w:type="dxa"/>
            <w:shd w:val="clear" w:color="auto" w:fill="auto"/>
          </w:tcPr>
          <w:p w14:paraId="17A21A36" w14:textId="77777777" w:rsidR="00674EA4" w:rsidRPr="00577EED" w:rsidRDefault="00674EA4"/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40D4384C" w14:textId="77777777" w:rsidR="00674EA4" w:rsidRPr="00577EED" w:rsidRDefault="00674EA4" w:rsidP="00D345A2">
            <w:pPr>
              <w:jc w:val="right"/>
            </w:pPr>
            <w:r w:rsidRPr="00577EED">
              <w:rPr>
                <w:rFonts w:hint="eastAsia"/>
              </w:rPr>
              <w:t>第</w:t>
            </w:r>
            <w:r w:rsidRPr="00577EED">
              <w:rPr>
                <w:rFonts w:hint="eastAsia"/>
              </w:rPr>
              <w:t xml:space="preserve"> </w:t>
            </w:r>
            <w:r w:rsidR="002543B9">
              <w:rPr>
                <w:rFonts w:hint="eastAsia"/>
              </w:rPr>
              <w:t>1</w:t>
            </w:r>
            <w:r w:rsidRPr="00577EED">
              <w:rPr>
                <w:rFonts w:hint="eastAsia"/>
              </w:rPr>
              <w:t xml:space="preserve"> </w:t>
            </w:r>
            <w:r w:rsidRPr="00577EED">
              <w:rPr>
                <w:rFonts w:hint="eastAsia"/>
              </w:rPr>
              <w:t>页</w:t>
            </w:r>
            <w:r w:rsidRPr="00577EED">
              <w:rPr>
                <w:rFonts w:hint="eastAsia"/>
              </w:rPr>
              <w:t xml:space="preserve"> </w:t>
            </w:r>
            <w:r w:rsidRPr="00577EED">
              <w:t>(</w:t>
            </w:r>
            <w:r w:rsidRPr="00577EED">
              <w:t>共</w:t>
            </w:r>
            <w:r w:rsidR="00C563CC">
              <w:fldChar w:fldCharType="begin"/>
            </w:r>
            <w:r w:rsidR="00C563CC">
              <w:instrText xml:space="preserve"> NUMPAGES  \* Arabic  \* MERGEFORMAT </w:instrText>
            </w:r>
            <w:r w:rsidR="00C563CC">
              <w:fldChar w:fldCharType="separate"/>
            </w:r>
            <w:r w:rsidR="00090D4C">
              <w:rPr>
                <w:noProof/>
              </w:rPr>
              <w:t>3</w:t>
            </w:r>
            <w:r w:rsidR="00C563CC">
              <w:rPr>
                <w:noProof/>
              </w:rPr>
              <w:fldChar w:fldCharType="end"/>
            </w:r>
            <w:r w:rsidRPr="00577EED">
              <w:rPr>
                <w:rFonts w:hint="eastAsia"/>
              </w:rPr>
              <w:t>页</w:t>
            </w:r>
            <w:r w:rsidRPr="00577EED">
              <w:t>)</w:t>
            </w:r>
          </w:p>
        </w:tc>
      </w:tr>
      <w:tr w:rsidR="0079410C" w:rsidRPr="00577EED" w14:paraId="0A7875B5" w14:textId="77777777" w:rsidTr="0093279C">
        <w:tc>
          <w:tcPr>
            <w:tcW w:w="1240" w:type="dxa"/>
            <w:shd w:val="clear" w:color="auto" w:fill="auto"/>
          </w:tcPr>
          <w:p w14:paraId="68E0C3B7" w14:textId="77777777" w:rsidR="0079410C" w:rsidRPr="00577EED" w:rsidRDefault="0079410C">
            <w:r w:rsidRPr="00577EED">
              <w:t>课程：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C12018" w14:textId="3FB41FD0" w:rsidR="0079410C" w:rsidRPr="00577EED" w:rsidRDefault="0079410C">
            <w:pPr>
              <w:rPr>
                <w:rFonts w:hint="eastAsia"/>
              </w:rPr>
            </w:pPr>
          </w:p>
        </w:tc>
        <w:tc>
          <w:tcPr>
            <w:tcW w:w="1713" w:type="dxa"/>
            <w:shd w:val="clear" w:color="auto" w:fill="auto"/>
          </w:tcPr>
          <w:p w14:paraId="38F8FFAD" w14:textId="77777777" w:rsidR="0079410C" w:rsidRPr="00577EED" w:rsidRDefault="0079410C">
            <w:r w:rsidRPr="00577EED">
              <w:t>实验日期：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3756A36" w14:textId="77777777" w:rsidR="0079410C" w:rsidRPr="00577EED" w:rsidRDefault="0079410C" w:rsidP="00791508">
            <w:r w:rsidRPr="00577EED">
              <w:rPr>
                <w:rFonts w:hint="eastAsia"/>
              </w:rPr>
              <w:t xml:space="preserve">    </w:t>
            </w:r>
            <w:r w:rsidRPr="00577EED">
              <w:t>年</w:t>
            </w:r>
            <w:r w:rsidRPr="00577EED">
              <w:rPr>
                <w:rFonts w:hint="eastAsia"/>
              </w:rPr>
              <w:t xml:space="preserve">  </w:t>
            </w:r>
            <w:r w:rsidRPr="00577EED">
              <w:rPr>
                <w:rFonts w:hint="eastAsia"/>
              </w:rPr>
              <w:t>月</w:t>
            </w:r>
            <w:r w:rsidRPr="00577EED">
              <w:rPr>
                <w:rFonts w:hint="eastAsia"/>
              </w:rPr>
              <w:t xml:space="preserve">  </w:t>
            </w:r>
            <w:r w:rsidRPr="00577EED">
              <w:rPr>
                <w:rFonts w:hint="eastAsia"/>
              </w:rPr>
              <w:t>日</w:t>
            </w:r>
          </w:p>
        </w:tc>
      </w:tr>
      <w:tr w:rsidR="00FE6EE3" w:rsidRPr="00577EED" w14:paraId="24C904B3" w14:textId="77777777" w:rsidTr="00577EED">
        <w:tc>
          <w:tcPr>
            <w:tcW w:w="1240" w:type="dxa"/>
            <w:shd w:val="clear" w:color="auto" w:fill="auto"/>
          </w:tcPr>
          <w:p w14:paraId="4A485D4C" w14:textId="77777777" w:rsidR="00EE71C8" w:rsidRPr="00577EED" w:rsidRDefault="00EE71C8">
            <w:r w:rsidRPr="00577EED">
              <w:t>专业班号：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FFD75" w14:textId="2524A381" w:rsidR="00EE71C8" w:rsidRPr="00577EED" w:rsidRDefault="00EE71C8" w:rsidP="002628A2"/>
        </w:tc>
        <w:tc>
          <w:tcPr>
            <w:tcW w:w="849" w:type="dxa"/>
            <w:tcBorders>
              <w:top w:val="single" w:sz="4" w:space="0" w:color="auto"/>
            </w:tcBorders>
            <w:shd w:val="clear" w:color="auto" w:fill="auto"/>
          </w:tcPr>
          <w:p w14:paraId="2D1B4AF8" w14:textId="77777777" w:rsidR="00EE71C8" w:rsidRPr="00577EED" w:rsidRDefault="00FE6EE3">
            <w:r w:rsidRPr="00577EED">
              <w:rPr>
                <w:rFonts w:hint="eastAsia"/>
              </w:rPr>
              <w:t>组别：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17E14A" w14:textId="77777777" w:rsidR="00EE71C8" w:rsidRPr="00577EED" w:rsidRDefault="00EE71C8"/>
        </w:tc>
        <w:tc>
          <w:tcPr>
            <w:tcW w:w="1713" w:type="dxa"/>
            <w:shd w:val="clear" w:color="auto" w:fill="auto"/>
          </w:tcPr>
          <w:p w14:paraId="2E2A9B84" w14:textId="77777777" w:rsidR="00EE71C8" w:rsidRPr="00577EED" w:rsidRDefault="00310CA6">
            <w:r w:rsidRPr="00577EED">
              <w:t>提交日期：</w:t>
            </w:r>
          </w:p>
        </w:tc>
        <w:tc>
          <w:tcPr>
            <w:tcW w:w="1751" w:type="dxa"/>
            <w:shd w:val="clear" w:color="auto" w:fill="auto"/>
          </w:tcPr>
          <w:p w14:paraId="339CE34E" w14:textId="77777777" w:rsidR="00EE71C8" w:rsidRPr="00577EED" w:rsidRDefault="00791508">
            <w:r w:rsidRPr="00577EED">
              <w:rPr>
                <w:rFonts w:hint="eastAsia"/>
              </w:rPr>
              <w:t xml:space="preserve">    </w:t>
            </w:r>
            <w:r w:rsidRPr="00577EED">
              <w:t>年</w:t>
            </w:r>
            <w:r w:rsidRPr="00577EED">
              <w:rPr>
                <w:rFonts w:hint="eastAsia"/>
              </w:rPr>
              <w:t xml:space="preserve">  </w:t>
            </w:r>
            <w:r w:rsidRPr="00577EED">
              <w:rPr>
                <w:rFonts w:hint="eastAsia"/>
              </w:rPr>
              <w:t>月</w:t>
            </w:r>
            <w:r w:rsidRPr="00577EED">
              <w:rPr>
                <w:rFonts w:hint="eastAsia"/>
              </w:rPr>
              <w:t xml:space="preserve">  </w:t>
            </w:r>
            <w:r w:rsidRPr="00577EED">
              <w:rPr>
                <w:rFonts w:hint="eastAsia"/>
              </w:rPr>
              <w:t>日</w:t>
            </w:r>
          </w:p>
        </w:tc>
      </w:tr>
      <w:tr w:rsidR="00FE6EE3" w:rsidRPr="00577EED" w14:paraId="792AE87B" w14:textId="77777777" w:rsidTr="00577EED">
        <w:tc>
          <w:tcPr>
            <w:tcW w:w="1240" w:type="dxa"/>
            <w:shd w:val="clear" w:color="auto" w:fill="auto"/>
          </w:tcPr>
          <w:p w14:paraId="4EC606F1" w14:textId="77777777" w:rsidR="00EE71C8" w:rsidRPr="00577EED" w:rsidRDefault="00EE71C8">
            <w:r w:rsidRPr="00577EED">
              <w:t>姓名：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52312" w14:textId="77777777" w:rsidR="00EE71C8" w:rsidRPr="00577EED" w:rsidRDefault="005A6DDA">
            <w:r>
              <w:t>张三</w:t>
            </w:r>
          </w:p>
        </w:tc>
        <w:tc>
          <w:tcPr>
            <w:tcW w:w="849" w:type="dxa"/>
            <w:shd w:val="clear" w:color="auto" w:fill="auto"/>
          </w:tcPr>
          <w:p w14:paraId="461F2302" w14:textId="77777777" w:rsidR="00EE71C8" w:rsidRPr="00577EED" w:rsidRDefault="00EE71C8">
            <w:r w:rsidRPr="00577EED">
              <w:t>学号：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EE9C8" w14:textId="77777777" w:rsidR="00EE71C8" w:rsidRPr="00577EED" w:rsidRDefault="00FF0514" w:rsidP="00877870">
            <w:r>
              <w:t>31</w:t>
            </w:r>
            <w:r w:rsidR="00877870">
              <w:rPr>
                <w:rFonts w:hint="eastAsia"/>
              </w:rPr>
              <w:t>5</w:t>
            </w:r>
            <w:r>
              <w:t>213100</w:t>
            </w: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auto"/>
          </w:tcPr>
          <w:p w14:paraId="0CAB6045" w14:textId="77777777" w:rsidR="00EE71C8" w:rsidRPr="00577EED" w:rsidRDefault="00310CA6">
            <w:r w:rsidRPr="00577EED">
              <w:t>报告退发：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2598FCE7" w14:textId="77777777" w:rsidR="00EE71C8" w:rsidRPr="00577EED" w:rsidRDefault="00310CA6" w:rsidP="00577EED">
            <w:pPr>
              <w:jc w:val="center"/>
            </w:pPr>
            <w:r w:rsidRPr="00577EED">
              <w:t>(</w:t>
            </w:r>
            <w:r w:rsidRPr="00577EED">
              <w:t>订正、重做</w:t>
            </w:r>
            <w:r w:rsidRPr="00577EED">
              <w:t>)</w:t>
            </w:r>
          </w:p>
        </w:tc>
      </w:tr>
      <w:tr w:rsidR="0079410C" w:rsidRPr="00577EED" w14:paraId="7444CFF5" w14:textId="77777777" w:rsidTr="0093279C">
        <w:tc>
          <w:tcPr>
            <w:tcW w:w="1240" w:type="dxa"/>
            <w:shd w:val="clear" w:color="auto" w:fill="auto"/>
          </w:tcPr>
          <w:p w14:paraId="7E25AA38" w14:textId="77777777" w:rsidR="0079410C" w:rsidRPr="00577EED" w:rsidRDefault="0079410C">
            <w:r w:rsidRPr="00577EED">
              <w:t>同组者：</w:t>
            </w:r>
          </w:p>
        </w:tc>
        <w:tc>
          <w:tcPr>
            <w:tcW w:w="38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02A25" w14:textId="77777777" w:rsidR="0079410C" w:rsidRPr="00577EED" w:rsidRDefault="0079410C">
            <w:bookmarkStart w:id="0" w:name="_GoBack"/>
            <w:bookmarkEnd w:id="0"/>
          </w:p>
        </w:tc>
        <w:tc>
          <w:tcPr>
            <w:tcW w:w="1713" w:type="dxa"/>
            <w:shd w:val="clear" w:color="auto" w:fill="auto"/>
          </w:tcPr>
          <w:p w14:paraId="4F5D9466" w14:textId="77777777" w:rsidR="0079410C" w:rsidRPr="00577EED" w:rsidRDefault="0079410C">
            <w:r w:rsidRPr="00577EED">
              <w:t>教师审批签字：</w:t>
            </w:r>
          </w:p>
        </w:tc>
        <w:tc>
          <w:tcPr>
            <w:tcW w:w="1751" w:type="dxa"/>
            <w:shd w:val="clear" w:color="auto" w:fill="auto"/>
          </w:tcPr>
          <w:p w14:paraId="5412E76B" w14:textId="77777777" w:rsidR="0079410C" w:rsidRPr="00577EED" w:rsidRDefault="0079410C"/>
        </w:tc>
      </w:tr>
    </w:tbl>
    <w:p w14:paraId="0EEACCEA" w14:textId="77777777" w:rsidR="00232AC4" w:rsidRDefault="00232AC4" w:rsidP="000A7E5C">
      <w:pPr>
        <w:pBdr>
          <w:bottom w:val="single" w:sz="8" w:space="1" w:color="auto"/>
        </w:pBdr>
      </w:pPr>
    </w:p>
    <w:p w14:paraId="60C3D77E" w14:textId="77777777" w:rsidR="009B01B7" w:rsidRDefault="009B01B7" w:rsidP="000A7E5C">
      <w:pPr>
        <w:sectPr w:rsidR="009B01B7" w:rsidSect="00CE7D7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2ED63D" w14:textId="77777777" w:rsidR="000A7E5C" w:rsidRDefault="000A7E5C" w:rsidP="000A7E5C"/>
    <w:p w14:paraId="23DDB75B" w14:textId="77777777" w:rsidR="009B01B7" w:rsidRDefault="0005458C" w:rsidP="000A7E5C">
      <w:pPr>
        <w:rPr>
          <w:b/>
          <w:sz w:val="32"/>
          <w:szCs w:val="32"/>
        </w:rPr>
      </w:pPr>
      <w:r w:rsidRPr="00106C3C">
        <w:rPr>
          <w:rFonts w:hint="eastAsia"/>
          <w:b/>
          <w:sz w:val="32"/>
          <w:szCs w:val="32"/>
        </w:rPr>
        <w:t>实验名称</w:t>
      </w:r>
      <w:r>
        <w:rPr>
          <w:rFonts w:hint="eastAsia"/>
          <w:b/>
          <w:sz w:val="32"/>
          <w:szCs w:val="32"/>
        </w:rPr>
        <w:t>：</w:t>
      </w:r>
      <w:r w:rsidR="002628A2">
        <w:rPr>
          <w:rFonts w:hint="eastAsia"/>
          <w:b/>
          <w:sz w:val="32"/>
          <w:szCs w:val="32"/>
        </w:rPr>
        <w:t xml:space="preserve"> </w:t>
      </w:r>
    </w:p>
    <w:p w14:paraId="0BCFE5B2" w14:textId="77777777" w:rsidR="00E63CDC" w:rsidRDefault="00E63CDC" w:rsidP="000A7E5C">
      <w:pPr>
        <w:rPr>
          <w:szCs w:val="32"/>
        </w:rPr>
      </w:pPr>
      <w:r>
        <w:rPr>
          <w:rFonts w:hint="eastAsia"/>
          <w:szCs w:val="32"/>
        </w:rPr>
        <w:t>实验要求：</w:t>
      </w:r>
    </w:p>
    <w:p w14:paraId="41AB83A7" w14:textId="77777777" w:rsidR="00F37ABB" w:rsidRDefault="00F37ABB" w:rsidP="000A7E5C">
      <w:pPr>
        <w:rPr>
          <w:szCs w:val="32"/>
        </w:rPr>
      </w:pPr>
      <w:r>
        <w:rPr>
          <w:rFonts w:hint="eastAsia"/>
          <w:szCs w:val="32"/>
        </w:rPr>
        <w:t>1.</w:t>
      </w:r>
      <w:r w:rsidR="001C63E6">
        <w:rPr>
          <w:rFonts w:hint="eastAsia"/>
          <w:szCs w:val="32"/>
        </w:rPr>
        <w:t>请在代码中你认为重要处加上注释。</w:t>
      </w:r>
    </w:p>
    <w:p w14:paraId="6BE67B07" w14:textId="77777777" w:rsidR="00E63CDC" w:rsidRDefault="00F37ABB" w:rsidP="000A7E5C">
      <w:pPr>
        <w:rPr>
          <w:szCs w:val="32"/>
        </w:rPr>
      </w:pPr>
      <w:r>
        <w:rPr>
          <w:rFonts w:hint="eastAsia"/>
          <w:szCs w:val="32"/>
        </w:rPr>
        <w:t>2.</w:t>
      </w:r>
      <w:r w:rsidR="001C63E6">
        <w:rPr>
          <w:rFonts w:hint="eastAsia"/>
          <w:szCs w:val="32"/>
        </w:rPr>
        <w:t>除了粘贴代码外，请用专门的文字对程序的设计做简要介绍。</w:t>
      </w:r>
    </w:p>
    <w:p w14:paraId="040AA1D3" w14:textId="77777777" w:rsidR="00F37ABB" w:rsidRDefault="00F37ABB" w:rsidP="000A7E5C">
      <w:pPr>
        <w:rPr>
          <w:szCs w:val="32"/>
        </w:rPr>
      </w:pPr>
      <w:r>
        <w:rPr>
          <w:rFonts w:hint="eastAsia"/>
          <w:szCs w:val="32"/>
        </w:rPr>
        <w:t>3.</w:t>
      </w:r>
      <w:r>
        <w:rPr>
          <w:rFonts w:hint="eastAsia"/>
          <w:szCs w:val="32"/>
        </w:rPr>
        <w:t>如果你在做这个程序的过程中遇到了困难、走了弯路，请一一列出，并说明导致问题的原因，以及你最终的解决办法。</w:t>
      </w:r>
    </w:p>
    <w:p w14:paraId="26EECCE2" w14:textId="77777777" w:rsidR="00002796" w:rsidRDefault="00002796" w:rsidP="000A7E5C">
      <w:pPr>
        <w:rPr>
          <w:szCs w:val="32"/>
        </w:rPr>
      </w:pPr>
    </w:p>
    <w:p w14:paraId="3236BA8B" w14:textId="77777777" w:rsidR="00561E15" w:rsidRDefault="00561E15" w:rsidP="000A7E5C">
      <w:pPr>
        <w:rPr>
          <w:szCs w:val="32"/>
        </w:rPr>
      </w:pPr>
      <w:r>
        <w:rPr>
          <w:rFonts w:hint="eastAsia"/>
          <w:szCs w:val="32"/>
        </w:rPr>
        <w:t>实验的工程目标：</w:t>
      </w:r>
    </w:p>
    <w:p w14:paraId="789F2210" w14:textId="77777777" w:rsidR="004D3EEF" w:rsidRDefault="004D3EEF" w:rsidP="000A7E5C">
      <w:pPr>
        <w:rPr>
          <w:szCs w:val="32"/>
        </w:rPr>
      </w:pPr>
    </w:p>
    <w:p w14:paraId="0BEAA92A" w14:textId="49F8E72E" w:rsidR="00CD0F55" w:rsidRPr="001B000F" w:rsidRDefault="001B000F" w:rsidP="000A7E5C">
      <w:pPr>
        <w:rPr>
          <w:szCs w:val="32"/>
        </w:rPr>
      </w:pPr>
      <w:r w:rsidRPr="001B000F">
        <w:rPr>
          <w:rFonts w:hint="eastAsia"/>
          <w:szCs w:val="32"/>
        </w:rPr>
        <w:t>(</w:t>
      </w:r>
      <w:r>
        <w:rPr>
          <w:rFonts w:hint="eastAsia"/>
          <w:szCs w:val="32"/>
        </w:rPr>
        <w:t>正文</w:t>
      </w:r>
      <w:r w:rsidR="00014121">
        <w:rPr>
          <w:rFonts w:hint="eastAsia"/>
          <w:szCs w:val="32"/>
        </w:rPr>
        <w:t>：</w:t>
      </w:r>
      <w:r w:rsidR="00540CB2">
        <w:rPr>
          <w:rFonts w:hint="eastAsia"/>
          <w:szCs w:val="32"/>
        </w:rPr>
        <w:t>请</w:t>
      </w:r>
      <w:r>
        <w:rPr>
          <w:rFonts w:hint="eastAsia"/>
          <w:szCs w:val="32"/>
        </w:rPr>
        <w:t>用五号字</w:t>
      </w:r>
      <w:r w:rsidR="004F55D0" w:rsidRPr="00D42AA7">
        <w:rPr>
          <w:rFonts w:hint="eastAsia"/>
          <w:szCs w:val="32"/>
        </w:rPr>
        <w:t>。</w:t>
      </w:r>
      <w:r w:rsidRPr="001B000F">
        <w:rPr>
          <w:rFonts w:hint="eastAsia"/>
          <w:szCs w:val="32"/>
        </w:rPr>
        <w:t>)</w:t>
      </w:r>
    </w:p>
    <w:p w14:paraId="446872B8" w14:textId="77777777" w:rsidR="00CD0F55" w:rsidRDefault="00CD0F55" w:rsidP="000A7E5C">
      <w:pPr>
        <w:rPr>
          <w:sz w:val="15"/>
        </w:rPr>
      </w:pPr>
    </w:p>
    <w:p w14:paraId="7605DB1A" w14:textId="77777777" w:rsidR="009B01B7" w:rsidRDefault="009B01B7" w:rsidP="000A7E5C">
      <w:pPr>
        <w:rPr>
          <w:sz w:val="15"/>
        </w:rPr>
      </w:pPr>
    </w:p>
    <w:p w14:paraId="59B3619D" w14:textId="77777777" w:rsidR="009B01B7" w:rsidRDefault="009B01B7" w:rsidP="000A7E5C">
      <w:pPr>
        <w:rPr>
          <w:sz w:val="15"/>
        </w:rPr>
      </w:pPr>
    </w:p>
    <w:p w14:paraId="51B4B6E6" w14:textId="77777777" w:rsidR="009B01B7" w:rsidRDefault="009B01B7" w:rsidP="000A7E5C">
      <w:pPr>
        <w:rPr>
          <w:sz w:val="15"/>
        </w:rPr>
      </w:pPr>
    </w:p>
    <w:p w14:paraId="1CD980DB" w14:textId="77777777" w:rsidR="009B01B7" w:rsidRDefault="009B01B7" w:rsidP="000A7E5C">
      <w:pPr>
        <w:rPr>
          <w:sz w:val="15"/>
        </w:rPr>
      </w:pPr>
    </w:p>
    <w:p w14:paraId="5F31093B" w14:textId="77777777" w:rsidR="009B01B7" w:rsidRDefault="009B01B7" w:rsidP="000A7E5C">
      <w:pPr>
        <w:rPr>
          <w:sz w:val="15"/>
        </w:rPr>
      </w:pPr>
    </w:p>
    <w:p w14:paraId="773BF4B2" w14:textId="77777777" w:rsidR="009B01B7" w:rsidRDefault="009B01B7" w:rsidP="000A7E5C">
      <w:pPr>
        <w:rPr>
          <w:sz w:val="15"/>
        </w:rPr>
      </w:pPr>
    </w:p>
    <w:p w14:paraId="52274FD1" w14:textId="77777777" w:rsidR="009B01B7" w:rsidRDefault="009B01B7" w:rsidP="000A7E5C">
      <w:pPr>
        <w:rPr>
          <w:sz w:val="15"/>
        </w:rPr>
      </w:pPr>
    </w:p>
    <w:p w14:paraId="492DE835" w14:textId="77777777" w:rsidR="009B01B7" w:rsidRDefault="009B01B7" w:rsidP="000A7E5C">
      <w:pPr>
        <w:rPr>
          <w:sz w:val="15"/>
        </w:rPr>
      </w:pPr>
    </w:p>
    <w:p w14:paraId="01320696" w14:textId="77777777" w:rsidR="009B01B7" w:rsidRDefault="009B01B7" w:rsidP="000A7E5C">
      <w:pPr>
        <w:rPr>
          <w:sz w:val="15"/>
        </w:rPr>
      </w:pPr>
    </w:p>
    <w:p w14:paraId="773346FC" w14:textId="77777777" w:rsidR="009B01B7" w:rsidRDefault="009B01B7" w:rsidP="000A7E5C">
      <w:pPr>
        <w:rPr>
          <w:sz w:val="15"/>
        </w:rPr>
      </w:pPr>
    </w:p>
    <w:p w14:paraId="05372EFB" w14:textId="77777777" w:rsidR="009B01B7" w:rsidRDefault="009B01B7" w:rsidP="000A7E5C">
      <w:pPr>
        <w:rPr>
          <w:sz w:val="15"/>
        </w:rPr>
      </w:pPr>
    </w:p>
    <w:p w14:paraId="311214BF" w14:textId="77777777" w:rsidR="009B01B7" w:rsidRDefault="009B01B7" w:rsidP="000A7E5C">
      <w:pPr>
        <w:rPr>
          <w:sz w:val="15"/>
        </w:rPr>
      </w:pPr>
    </w:p>
    <w:p w14:paraId="1DB2BAC1" w14:textId="77777777" w:rsidR="009B01B7" w:rsidRDefault="009B01B7" w:rsidP="000A7E5C">
      <w:pPr>
        <w:rPr>
          <w:sz w:val="15"/>
        </w:rPr>
      </w:pPr>
    </w:p>
    <w:p w14:paraId="6CB35002" w14:textId="77777777" w:rsidR="009B01B7" w:rsidRDefault="009B01B7" w:rsidP="000A7E5C">
      <w:pPr>
        <w:rPr>
          <w:sz w:val="15"/>
        </w:rPr>
      </w:pPr>
    </w:p>
    <w:p w14:paraId="36114B06" w14:textId="77777777" w:rsidR="009B01B7" w:rsidRDefault="009B01B7" w:rsidP="000A7E5C">
      <w:pPr>
        <w:rPr>
          <w:sz w:val="15"/>
        </w:rPr>
      </w:pPr>
    </w:p>
    <w:p w14:paraId="5077E70A" w14:textId="77777777" w:rsidR="009B01B7" w:rsidRDefault="009B01B7" w:rsidP="000A7E5C">
      <w:pPr>
        <w:rPr>
          <w:sz w:val="15"/>
        </w:rPr>
      </w:pPr>
    </w:p>
    <w:p w14:paraId="22E75DE0" w14:textId="77777777" w:rsidR="009B01B7" w:rsidRDefault="009B01B7" w:rsidP="000A7E5C">
      <w:pPr>
        <w:rPr>
          <w:sz w:val="15"/>
        </w:rPr>
      </w:pPr>
    </w:p>
    <w:p w14:paraId="21091BCA" w14:textId="77777777" w:rsidR="009B01B7" w:rsidRDefault="009B01B7" w:rsidP="000A7E5C">
      <w:pPr>
        <w:rPr>
          <w:sz w:val="15"/>
        </w:rPr>
      </w:pPr>
    </w:p>
    <w:p w14:paraId="757BDDCF" w14:textId="77777777" w:rsidR="009B01B7" w:rsidRDefault="009B01B7" w:rsidP="000A7E5C">
      <w:pPr>
        <w:rPr>
          <w:sz w:val="15"/>
        </w:rPr>
      </w:pPr>
    </w:p>
    <w:p w14:paraId="2BF94EB4" w14:textId="77777777" w:rsidR="009B01B7" w:rsidRDefault="009B01B7" w:rsidP="000A7E5C">
      <w:pPr>
        <w:rPr>
          <w:sz w:val="15"/>
        </w:rPr>
      </w:pPr>
    </w:p>
    <w:p w14:paraId="164D16A6" w14:textId="77777777" w:rsidR="009B01B7" w:rsidRDefault="009B01B7" w:rsidP="000A7E5C">
      <w:pPr>
        <w:rPr>
          <w:sz w:val="15"/>
        </w:rPr>
      </w:pPr>
    </w:p>
    <w:p w14:paraId="266AAE2E" w14:textId="77777777" w:rsidR="009B01B7" w:rsidRDefault="009B01B7" w:rsidP="000A7E5C">
      <w:pPr>
        <w:rPr>
          <w:sz w:val="15"/>
        </w:rPr>
      </w:pPr>
    </w:p>
    <w:p w14:paraId="65A8E650" w14:textId="77777777" w:rsidR="009B01B7" w:rsidRDefault="009B01B7" w:rsidP="000A7E5C">
      <w:pPr>
        <w:rPr>
          <w:sz w:val="15"/>
        </w:rPr>
      </w:pPr>
    </w:p>
    <w:p w14:paraId="1B986F78" w14:textId="77777777" w:rsidR="009B01B7" w:rsidRDefault="009B01B7" w:rsidP="000A7E5C">
      <w:pPr>
        <w:rPr>
          <w:sz w:val="15"/>
        </w:rPr>
      </w:pPr>
    </w:p>
    <w:p w14:paraId="41F9115B" w14:textId="77777777" w:rsidR="009B01B7" w:rsidRDefault="009B01B7" w:rsidP="000A7E5C">
      <w:pPr>
        <w:rPr>
          <w:sz w:val="15"/>
        </w:rPr>
      </w:pPr>
    </w:p>
    <w:p w14:paraId="0B1BA3D5" w14:textId="77777777" w:rsidR="009B01B7" w:rsidRDefault="009B01B7" w:rsidP="000A7E5C">
      <w:pPr>
        <w:rPr>
          <w:sz w:val="15"/>
        </w:rPr>
      </w:pPr>
    </w:p>
    <w:p w14:paraId="3E68D8B4" w14:textId="77777777" w:rsidR="009B01B7" w:rsidRDefault="009B01B7" w:rsidP="000A7E5C">
      <w:pPr>
        <w:rPr>
          <w:sz w:val="15"/>
        </w:rPr>
      </w:pPr>
    </w:p>
    <w:p w14:paraId="574E3F51" w14:textId="77777777" w:rsidR="009B01B7" w:rsidRDefault="009B01B7" w:rsidP="000A7E5C">
      <w:pPr>
        <w:rPr>
          <w:sz w:val="15"/>
        </w:rPr>
      </w:pPr>
    </w:p>
    <w:p w14:paraId="6FDFDCAA" w14:textId="77777777" w:rsidR="00CD0F55" w:rsidRDefault="00CD0F55" w:rsidP="000A7E5C">
      <w:pPr>
        <w:rPr>
          <w:sz w:val="15"/>
        </w:rPr>
      </w:pPr>
    </w:p>
    <w:p w14:paraId="7A216894" w14:textId="77777777" w:rsidR="009B01B7" w:rsidRDefault="009B01B7" w:rsidP="000A7E5C">
      <w:pPr>
        <w:rPr>
          <w:sz w:val="15"/>
        </w:rPr>
      </w:pPr>
    </w:p>
    <w:p w14:paraId="6EB5FBA9" w14:textId="77777777" w:rsidR="00CD0F55" w:rsidRDefault="00CD0F55" w:rsidP="000A7E5C">
      <w:pPr>
        <w:rPr>
          <w:sz w:val="15"/>
        </w:rPr>
      </w:pPr>
    </w:p>
    <w:p w14:paraId="56847303" w14:textId="77777777" w:rsidR="00CD0F55" w:rsidRDefault="00CD0F55" w:rsidP="000A7E5C">
      <w:pPr>
        <w:rPr>
          <w:sz w:val="15"/>
        </w:rPr>
      </w:pPr>
    </w:p>
    <w:p w14:paraId="323D143B" w14:textId="77777777" w:rsidR="008844C2" w:rsidRDefault="008844C2" w:rsidP="000A7E5C">
      <w:pPr>
        <w:rPr>
          <w:sz w:val="15"/>
        </w:rPr>
      </w:pPr>
    </w:p>
    <w:p w14:paraId="6C3DE29D" w14:textId="77777777" w:rsidR="008844C2" w:rsidRDefault="008844C2" w:rsidP="000A7E5C">
      <w:pPr>
        <w:rPr>
          <w:sz w:val="15"/>
        </w:rPr>
      </w:pPr>
    </w:p>
    <w:p w14:paraId="1D2B904E" w14:textId="77777777" w:rsidR="008844C2" w:rsidRDefault="008844C2" w:rsidP="000A7E5C">
      <w:pPr>
        <w:rPr>
          <w:sz w:val="15"/>
        </w:rPr>
      </w:pPr>
    </w:p>
    <w:p w14:paraId="2B4BD023" w14:textId="77777777" w:rsidR="008844C2" w:rsidRDefault="008844C2" w:rsidP="000A7E5C">
      <w:pPr>
        <w:rPr>
          <w:sz w:val="15"/>
        </w:rPr>
      </w:pPr>
    </w:p>
    <w:p w14:paraId="167C935A" w14:textId="77777777" w:rsidR="008844C2" w:rsidRDefault="008844C2" w:rsidP="000A7E5C">
      <w:pPr>
        <w:rPr>
          <w:sz w:val="15"/>
        </w:rPr>
      </w:pPr>
    </w:p>
    <w:p w14:paraId="442DA5DB" w14:textId="77777777" w:rsidR="008844C2" w:rsidRDefault="008844C2" w:rsidP="000A7E5C">
      <w:pPr>
        <w:rPr>
          <w:sz w:val="15"/>
        </w:rPr>
      </w:pPr>
    </w:p>
    <w:p w14:paraId="2640AB4F" w14:textId="77777777" w:rsidR="008844C2" w:rsidRDefault="008844C2" w:rsidP="000A7E5C">
      <w:pPr>
        <w:rPr>
          <w:sz w:val="15"/>
        </w:rPr>
      </w:pPr>
    </w:p>
    <w:p w14:paraId="19F8CCFE" w14:textId="77777777" w:rsidR="008844C2" w:rsidRDefault="008844C2" w:rsidP="000A7E5C">
      <w:pPr>
        <w:rPr>
          <w:sz w:val="15"/>
        </w:rPr>
      </w:pPr>
    </w:p>
    <w:p w14:paraId="78DCF733" w14:textId="77777777" w:rsidR="008844C2" w:rsidRDefault="008844C2" w:rsidP="000A7E5C">
      <w:pPr>
        <w:rPr>
          <w:sz w:val="15"/>
        </w:rPr>
      </w:pPr>
    </w:p>
    <w:p w14:paraId="500451F1" w14:textId="77777777" w:rsidR="008844C2" w:rsidRDefault="008844C2" w:rsidP="000A7E5C">
      <w:pPr>
        <w:rPr>
          <w:sz w:val="15"/>
        </w:rPr>
      </w:pPr>
    </w:p>
    <w:p w14:paraId="50C8727A" w14:textId="77777777" w:rsidR="008844C2" w:rsidRDefault="008844C2" w:rsidP="000A7E5C">
      <w:pPr>
        <w:rPr>
          <w:sz w:val="15"/>
        </w:rPr>
      </w:pPr>
    </w:p>
    <w:p w14:paraId="34DC89B0" w14:textId="77777777" w:rsidR="008844C2" w:rsidRDefault="008844C2" w:rsidP="000A7E5C">
      <w:pPr>
        <w:rPr>
          <w:sz w:val="15"/>
        </w:rPr>
      </w:pPr>
    </w:p>
    <w:p w14:paraId="0B9AF6D6" w14:textId="77777777" w:rsidR="008844C2" w:rsidRDefault="008844C2" w:rsidP="000A7E5C">
      <w:pPr>
        <w:rPr>
          <w:sz w:val="15"/>
        </w:rPr>
      </w:pPr>
    </w:p>
    <w:p w14:paraId="52FC37AC" w14:textId="77777777" w:rsidR="008844C2" w:rsidRDefault="008844C2" w:rsidP="000A7E5C">
      <w:pPr>
        <w:rPr>
          <w:sz w:val="15"/>
        </w:rPr>
      </w:pPr>
    </w:p>
    <w:p w14:paraId="30F0A9B6" w14:textId="77777777" w:rsidR="008844C2" w:rsidRDefault="008844C2" w:rsidP="000A7E5C">
      <w:pPr>
        <w:rPr>
          <w:sz w:val="15"/>
        </w:rPr>
      </w:pPr>
    </w:p>
    <w:p w14:paraId="1BAB77FF" w14:textId="77777777" w:rsidR="008844C2" w:rsidRDefault="008844C2" w:rsidP="000A7E5C">
      <w:pPr>
        <w:rPr>
          <w:sz w:val="15"/>
        </w:rPr>
      </w:pPr>
    </w:p>
    <w:p w14:paraId="1C27330D" w14:textId="77777777" w:rsidR="008844C2" w:rsidRDefault="008844C2" w:rsidP="000A7E5C">
      <w:pPr>
        <w:rPr>
          <w:sz w:val="15"/>
        </w:rPr>
      </w:pPr>
    </w:p>
    <w:p w14:paraId="26DE4327" w14:textId="77777777" w:rsidR="008844C2" w:rsidRDefault="008844C2" w:rsidP="000A7E5C">
      <w:pPr>
        <w:rPr>
          <w:sz w:val="15"/>
        </w:rPr>
      </w:pPr>
    </w:p>
    <w:p w14:paraId="37C3094F" w14:textId="77777777" w:rsidR="008844C2" w:rsidRDefault="008844C2" w:rsidP="000A7E5C">
      <w:pPr>
        <w:rPr>
          <w:sz w:val="15"/>
        </w:rPr>
      </w:pPr>
    </w:p>
    <w:p w14:paraId="5048E2E1" w14:textId="77777777" w:rsidR="008844C2" w:rsidRDefault="008844C2" w:rsidP="000A7E5C">
      <w:pPr>
        <w:rPr>
          <w:sz w:val="15"/>
        </w:rPr>
      </w:pPr>
    </w:p>
    <w:p w14:paraId="1734C102" w14:textId="77777777" w:rsidR="008844C2" w:rsidRDefault="008844C2" w:rsidP="000A7E5C">
      <w:pPr>
        <w:rPr>
          <w:sz w:val="15"/>
        </w:rPr>
      </w:pPr>
    </w:p>
    <w:p w14:paraId="5DDD3973" w14:textId="77777777" w:rsidR="008844C2" w:rsidRDefault="008844C2" w:rsidP="000A7E5C">
      <w:pPr>
        <w:rPr>
          <w:sz w:val="15"/>
        </w:rPr>
      </w:pPr>
    </w:p>
    <w:p w14:paraId="0AF1D4CF" w14:textId="77777777" w:rsidR="008844C2" w:rsidRDefault="008844C2" w:rsidP="000A7E5C">
      <w:pPr>
        <w:rPr>
          <w:sz w:val="15"/>
        </w:rPr>
      </w:pPr>
    </w:p>
    <w:p w14:paraId="7A7DCF7B" w14:textId="77777777" w:rsidR="008844C2" w:rsidRDefault="008844C2" w:rsidP="000A7E5C">
      <w:pPr>
        <w:rPr>
          <w:sz w:val="15"/>
        </w:rPr>
      </w:pPr>
    </w:p>
    <w:p w14:paraId="478D8A0F" w14:textId="77777777" w:rsidR="008844C2" w:rsidRDefault="008844C2" w:rsidP="000A7E5C">
      <w:pPr>
        <w:rPr>
          <w:sz w:val="15"/>
        </w:rPr>
      </w:pPr>
    </w:p>
    <w:p w14:paraId="1BF63C57" w14:textId="77777777" w:rsidR="008844C2" w:rsidRDefault="008844C2" w:rsidP="000A7E5C">
      <w:pPr>
        <w:rPr>
          <w:sz w:val="15"/>
        </w:rPr>
      </w:pPr>
    </w:p>
    <w:p w14:paraId="507595BE" w14:textId="77777777" w:rsidR="008844C2" w:rsidRDefault="008844C2" w:rsidP="000A7E5C">
      <w:pPr>
        <w:rPr>
          <w:sz w:val="15"/>
        </w:rPr>
      </w:pPr>
    </w:p>
    <w:p w14:paraId="49FE8672" w14:textId="77777777" w:rsidR="008844C2" w:rsidRDefault="008844C2" w:rsidP="000A7E5C">
      <w:pPr>
        <w:rPr>
          <w:sz w:val="15"/>
        </w:rPr>
      </w:pPr>
    </w:p>
    <w:p w14:paraId="447896E2" w14:textId="77777777" w:rsidR="008844C2" w:rsidRDefault="008844C2" w:rsidP="000A7E5C">
      <w:pPr>
        <w:rPr>
          <w:sz w:val="15"/>
        </w:rPr>
      </w:pPr>
    </w:p>
    <w:p w14:paraId="61414347" w14:textId="77777777" w:rsidR="008844C2" w:rsidRDefault="008844C2" w:rsidP="000A7E5C">
      <w:pPr>
        <w:rPr>
          <w:sz w:val="15"/>
        </w:rPr>
      </w:pPr>
    </w:p>
    <w:p w14:paraId="1FBED934" w14:textId="77777777" w:rsidR="008844C2" w:rsidRDefault="008844C2" w:rsidP="000A7E5C">
      <w:pPr>
        <w:rPr>
          <w:sz w:val="15"/>
        </w:rPr>
      </w:pPr>
    </w:p>
    <w:p w14:paraId="779F74A2" w14:textId="77777777" w:rsidR="008844C2" w:rsidRDefault="008844C2" w:rsidP="000A7E5C">
      <w:pPr>
        <w:rPr>
          <w:sz w:val="15"/>
        </w:rPr>
      </w:pPr>
    </w:p>
    <w:p w14:paraId="3B4A5566" w14:textId="77777777" w:rsidR="008844C2" w:rsidRDefault="008844C2" w:rsidP="000A7E5C">
      <w:pPr>
        <w:rPr>
          <w:sz w:val="15"/>
        </w:rPr>
      </w:pPr>
    </w:p>
    <w:p w14:paraId="2DBB0F49" w14:textId="77777777" w:rsidR="008844C2" w:rsidRDefault="008844C2" w:rsidP="000A7E5C">
      <w:pPr>
        <w:rPr>
          <w:sz w:val="15"/>
        </w:rPr>
      </w:pPr>
    </w:p>
    <w:p w14:paraId="7C462634" w14:textId="77777777" w:rsidR="008844C2" w:rsidRDefault="008844C2" w:rsidP="000A7E5C">
      <w:pPr>
        <w:rPr>
          <w:sz w:val="15"/>
        </w:rPr>
      </w:pPr>
    </w:p>
    <w:p w14:paraId="2A348C0F" w14:textId="77777777" w:rsidR="008844C2" w:rsidRDefault="008844C2" w:rsidP="000A7E5C">
      <w:pPr>
        <w:rPr>
          <w:sz w:val="15"/>
        </w:rPr>
      </w:pPr>
    </w:p>
    <w:p w14:paraId="3CEDD5F8" w14:textId="77777777" w:rsidR="008844C2" w:rsidRDefault="008844C2" w:rsidP="000A7E5C">
      <w:pPr>
        <w:rPr>
          <w:sz w:val="15"/>
        </w:rPr>
      </w:pPr>
    </w:p>
    <w:p w14:paraId="0B365F9E" w14:textId="77777777" w:rsidR="008844C2" w:rsidRDefault="008844C2" w:rsidP="000A7E5C">
      <w:pPr>
        <w:rPr>
          <w:sz w:val="15"/>
        </w:rPr>
      </w:pPr>
    </w:p>
    <w:p w14:paraId="3FFEDFAE" w14:textId="77777777" w:rsidR="008844C2" w:rsidRDefault="008844C2" w:rsidP="000A7E5C">
      <w:pPr>
        <w:rPr>
          <w:sz w:val="15"/>
        </w:rPr>
      </w:pPr>
    </w:p>
    <w:p w14:paraId="2FD7E14A" w14:textId="77777777" w:rsidR="008844C2" w:rsidRDefault="008844C2" w:rsidP="000A7E5C">
      <w:pPr>
        <w:rPr>
          <w:sz w:val="15"/>
        </w:rPr>
      </w:pPr>
    </w:p>
    <w:p w14:paraId="07EAADE0" w14:textId="77777777" w:rsidR="008844C2" w:rsidRDefault="008844C2" w:rsidP="000A7E5C">
      <w:pPr>
        <w:rPr>
          <w:sz w:val="15"/>
        </w:rPr>
      </w:pPr>
    </w:p>
    <w:p w14:paraId="511D239F" w14:textId="77777777" w:rsidR="008844C2" w:rsidRDefault="008844C2" w:rsidP="000A7E5C">
      <w:pPr>
        <w:rPr>
          <w:sz w:val="15"/>
        </w:rPr>
      </w:pPr>
    </w:p>
    <w:p w14:paraId="65EC5BE8" w14:textId="77777777" w:rsidR="008844C2" w:rsidRDefault="008844C2" w:rsidP="000A7E5C">
      <w:pPr>
        <w:rPr>
          <w:sz w:val="15"/>
        </w:rPr>
      </w:pPr>
    </w:p>
    <w:p w14:paraId="378EC89F" w14:textId="77777777" w:rsidR="008844C2" w:rsidRDefault="008844C2" w:rsidP="000A7E5C">
      <w:pPr>
        <w:rPr>
          <w:sz w:val="15"/>
        </w:rPr>
      </w:pPr>
    </w:p>
    <w:p w14:paraId="7BB34078" w14:textId="77777777" w:rsidR="008844C2" w:rsidRDefault="008844C2" w:rsidP="000A7E5C">
      <w:pPr>
        <w:rPr>
          <w:sz w:val="15"/>
        </w:rPr>
      </w:pPr>
    </w:p>
    <w:p w14:paraId="26BD2B17" w14:textId="77777777" w:rsidR="008844C2" w:rsidRDefault="008844C2" w:rsidP="000A7E5C">
      <w:pPr>
        <w:rPr>
          <w:sz w:val="15"/>
        </w:rPr>
      </w:pPr>
    </w:p>
    <w:p w14:paraId="422ACF9F" w14:textId="77777777" w:rsidR="008844C2" w:rsidRDefault="008844C2" w:rsidP="000A7E5C">
      <w:pPr>
        <w:rPr>
          <w:sz w:val="15"/>
        </w:rPr>
      </w:pPr>
    </w:p>
    <w:p w14:paraId="7F6BDE6D" w14:textId="77777777" w:rsidR="008844C2" w:rsidRDefault="008844C2" w:rsidP="000A7E5C">
      <w:pPr>
        <w:rPr>
          <w:sz w:val="15"/>
        </w:rPr>
      </w:pPr>
    </w:p>
    <w:p w14:paraId="6840E95E" w14:textId="77777777" w:rsidR="008844C2" w:rsidRDefault="008844C2" w:rsidP="000A7E5C">
      <w:pPr>
        <w:rPr>
          <w:sz w:val="15"/>
        </w:rPr>
      </w:pPr>
    </w:p>
    <w:p w14:paraId="1D459909" w14:textId="77777777" w:rsidR="008844C2" w:rsidRDefault="008844C2" w:rsidP="000A7E5C">
      <w:pPr>
        <w:rPr>
          <w:sz w:val="15"/>
        </w:rPr>
      </w:pPr>
    </w:p>
    <w:p w14:paraId="120CB89A" w14:textId="77777777" w:rsidR="00CD0F55" w:rsidRPr="00CD0F55" w:rsidRDefault="00CD0F55" w:rsidP="000A7E5C">
      <w:pPr>
        <w:rPr>
          <w:sz w:val="15"/>
        </w:rPr>
      </w:pPr>
    </w:p>
    <w:sectPr w:rsidR="00CD0F55" w:rsidRPr="00CD0F55" w:rsidSect="00CE7D70">
      <w:headerReference w:type="default" r:id="rId9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46E0B" w14:textId="77777777" w:rsidR="00C563CC" w:rsidRDefault="00C563CC" w:rsidP="009B01B7">
      <w:r>
        <w:separator/>
      </w:r>
    </w:p>
  </w:endnote>
  <w:endnote w:type="continuationSeparator" w:id="0">
    <w:p w14:paraId="7EDEA9F5" w14:textId="77777777" w:rsidR="00C563CC" w:rsidRDefault="00C563CC" w:rsidP="009B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B785B" w14:textId="77777777" w:rsidR="00C563CC" w:rsidRDefault="00C563CC" w:rsidP="009B01B7">
      <w:r>
        <w:separator/>
      </w:r>
    </w:p>
  </w:footnote>
  <w:footnote w:type="continuationSeparator" w:id="0">
    <w:p w14:paraId="336F7CAD" w14:textId="77777777" w:rsidR="00C563CC" w:rsidRDefault="00C563CC" w:rsidP="009B0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8ABEB" w14:textId="77777777" w:rsidR="008844C2" w:rsidRDefault="008844C2" w:rsidP="008844C2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84287" w14:textId="3DD3DCDD" w:rsidR="00980D33" w:rsidRPr="009B01B7" w:rsidRDefault="00090D4C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8DD75BA" wp14:editId="22FA3E88">
          <wp:simplePos x="0" y="0"/>
          <wp:positionH relativeFrom="column">
            <wp:posOffset>1143000</wp:posOffset>
          </wp:positionH>
          <wp:positionV relativeFrom="paragraph">
            <wp:posOffset>-88900</wp:posOffset>
          </wp:positionV>
          <wp:extent cx="228600" cy="271145"/>
          <wp:effectExtent l="0" t="0" r="0" b="0"/>
          <wp:wrapNone/>
          <wp:docPr id="3" name="图片 3" descr="xiaobi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xiaobiao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D33">
      <w:rPr>
        <w:sz w:val="28"/>
        <w:szCs w:val="28"/>
      </w:rPr>
      <w:t xml:space="preserve">            </w:t>
    </w:r>
    <w:r w:rsidR="00980D33">
      <w:rPr>
        <w:rFonts w:hint="eastAsia"/>
        <w:sz w:val="28"/>
        <w:szCs w:val="28"/>
      </w:rPr>
      <w:t>西安理工大学实验报告用纸</w:t>
    </w:r>
    <w:r w:rsidR="00980D33">
      <w:rPr>
        <w:sz w:val="28"/>
        <w:szCs w:val="28"/>
      </w:rPr>
      <w:t xml:space="preserve">    </w:t>
    </w:r>
    <w:r w:rsidR="00980D33">
      <w:rPr>
        <w:rFonts w:hint="eastAsia"/>
        <w:sz w:val="21"/>
        <w:szCs w:val="21"/>
      </w:rPr>
      <w:t>第</w:t>
    </w:r>
    <w:r w:rsidR="00980D33">
      <w:rPr>
        <w:sz w:val="21"/>
        <w:szCs w:val="21"/>
      </w:rPr>
      <w:t xml:space="preserve"> </w:t>
    </w:r>
    <w:r w:rsidR="008844C2" w:rsidRPr="008844C2">
      <w:rPr>
        <w:sz w:val="21"/>
        <w:szCs w:val="21"/>
      </w:rPr>
      <w:fldChar w:fldCharType="begin"/>
    </w:r>
    <w:r w:rsidR="008844C2" w:rsidRPr="008844C2">
      <w:rPr>
        <w:sz w:val="21"/>
        <w:szCs w:val="21"/>
      </w:rPr>
      <w:instrText>PAGE   \* MERGEFORMAT</w:instrText>
    </w:r>
    <w:r w:rsidR="008844C2" w:rsidRPr="008844C2">
      <w:rPr>
        <w:sz w:val="21"/>
        <w:szCs w:val="21"/>
      </w:rPr>
      <w:fldChar w:fldCharType="separate"/>
    </w:r>
    <w:r w:rsidR="003D368E" w:rsidRPr="003D368E">
      <w:rPr>
        <w:noProof/>
        <w:sz w:val="21"/>
        <w:szCs w:val="21"/>
        <w:lang w:val="zh-CN"/>
      </w:rPr>
      <w:t>3</w:t>
    </w:r>
    <w:r w:rsidR="008844C2" w:rsidRPr="008844C2">
      <w:rPr>
        <w:sz w:val="21"/>
        <w:szCs w:val="21"/>
      </w:rPr>
      <w:fldChar w:fldCharType="end"/>
    </w:r>
    <w:r w:rsidR="00980D33">
      <w:rPr>
        <w:sz w:val="21"/>
        <w:szCs w:val="21"/>
      </w:rPr>
      <w:t xml:space="preserve"> </w:t>
    </w:r>
    <w:r w:rsidR="00980D33">
      <w:rPr>
        <w:rFonts w:hint="eastAsia"/>
        <w:sz w:val="21"/>
        <w:szCs w:val="21"/>
      </w:rPr>
      <w:t>页（共</w:t>
    </w:r>
    <w:r w:rsidR="008D2935">
      <w:rPr>
        <w:sz w:val="21"/>
        <w:szCs w:val="21"/>
      </w:rPr>
      <w:fldChar w:fldCharType="begin"/>
    </w:r>
    <w:r w:rsidR="008D2935">
      <w:rPr>
        <w:sz w:val="21"/>
        <w:szCs w:val="21"/>
      </w:rPr>
      <w:instrText xml:space="preserve"> NUMPAGES   \* MERGEFORMAT </w:instrText>
    </w:r>
    <w:r w:rsidR="008D2935">
      <w:rPr>
        <w:sz w:val="21"/>
        <w:szCs w:val="21"/>
      </w:rPr>
      <w:fldChar w:fldCharType="separate"/>
    </w:r>
    <w:r w:rsidR="003D368E">
      <w:rPr>
        <w:noProof/>
        <w:sz w:val="21"/>
        <w:szCs w:val="21"/>
      </w:rPr>
      <w:t>3</w:t>
    </w:r>
    <w:r w:rsidR="008D2935">
      <w:rPr>
        <w:sz w:val="21"/>
        <w:szCs w:val="21"/>
      </w:rPr>
      <w:fldChar w:fldCharType="end"/>
    </w:r>
    <w:r w:rsidR="00980D33">
      <w:rPr>
        <w:rFonts w:hint="eastAsia"/>
        <w:sz w:val="21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4C"/>
    <w:rsid w:val="00002796"/>
    <w:rsid w:val="00014121"/>
    <w:rsid w:val="0005458C"/>
    <w:rsid w:val="00090D4C"/>
    <w:rsid w:val="000A7E5C"/>
    <w:rsid w:val="000D61BF"/>
    <w:rsid w:val="0010071E"/>
    <w:rsid w:val="001B000F"/>
    <w:rsid w:val="001C63E6"/>
    <w:rsid w:val="00232AC4"/>
    <w:rsid w:val="002332D6"/>
    <w:rsid w:val="002543B9"/>
    <w:rsid w:val="002628A2"/>
    <w:rsid w:val="00310CA6"/>
    <w:rsid w:val="003D368E"/>
    <w:rsid w:val="004369ED"/>
    <w:rsid w:val="004B0812"/>
    <w:rsid w:val="004B0DDB"/>
    <w:rsid w:val="004D3EEF"/>
    <w:rsid w:val="004F0A9B"/>
    <w:rsid w:val="004F55D0"/>
    <w:rsid w:val="00530527"/>
    <w:rsid w:val="005367C8"/>
    <w:rsid w:val="00540CB2"/>
    <w:rsid w:val="00561E15"/>
    <w:rsid w:val="00577EED"/>
    <w:rsid w:val="00591735"/>
    <w:rsid w:val="005A6DDA"/>
    <w:rsid w:val="005D7DBB"/>
    <w:rsid w:val="00674EA4"/>
    <w:rsid w:val="006B77D5"/>
    <w:rsid w:val="00791508"/>
    <w:rsid w:val="0079410C"/>
    <w:rsid w:val="007C63A0"/>
    <w:rsid w:val="00802D31"/>
    <w:rsid w:val="00870524"/>
    <w:rsid w:val="00877870"/>
    <w:rsid w:val="00880EC2"/>
    <w:rsid w:val="008844C2"/>
    <w:rsid w:val="008D2935"/>
    <w:rsid w:val="00904D19"/>
    <w:rsid w:val="0093279C"/>
    <w:rsid w:val="00980D33"/>
    <w:rsid w:val="009B01B7"/>
    <w:rsid w:val="009D0398"/>
    <w:rsid w:val="00A16FAF"/>
    <w:rsid w:val="00A262FD"/>
    <w:rsid w:val="00A7046D"/>
    <w:rsid w:val="00AB0F5B"/>
    <w:rsid w:val="00BD2FD8"/>
    <w:rsid w:val="00C00056"/>
    <w:rsid w:val="00C563CC"/>
    <w:rsid w:val="00CB27C6"/>
    <w:rsid w:val="00CD0F55"/>
    <w:rsid w:val="00CD22D5"/>
    <w:rsid w:val="00CE7D70"/>
    <w:rsid w:val="00D02A68"/>
    <w:rsid w:val="00D345A2"/>
    <w:rsid w:val="00D42AA7"/>
    <w:rsid w:val="00E026E9"/>
    <w:rsid w:val="00E45F42"/>
    <w:rsid w:val="00E63CDC"/>
    <w:rsid w:val="00ED1BFC"/>
    <w:rsid w:val="00EE5978"/>
    <w:rsid w:val="00EE71C8"/>
    <w:rsid w:val="00EF0BF6"/>
    <w:rsid w:val="00F144B4"/>
    <w:rsid w:val="00F210B3"/>
    <w:rsid w:val="00F37ABB"/>
    <w:rsid w:val="00F66456"/>
    <w:rsid w:val="00FE6EE3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3AE4D"/>
  <w15:chartTrackingRefBased/>
  <w15:docId w15:val="{552EA7A3-55E8-4D9E-9320-9687E1AF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E71C8"/>
    <w:rPr>
      <w:sz w:val="16"/>
      <w:szCs w:val="16"/>
    </w:rPr>
  </w:style>
  <w:style w:type="character" w:customStyle="1" w:styleId="a5">
    <w:name w:val="批注框文本 字符"/>
    <w:link w:val="a4"/>
    <w:uiPriority w:val="99"/>
    <w:semiHidden/>
    <w:rsid w:val="00EE71C8"/>
    <w:rPr>
      <w:sz w:val="16"/>
      <w:szCs w:val="16"/>
    </w:rPr>
  </w:style>
  <w:style w:type="paragraph" w:styleId="a6">
    <w:name w:val="header"/>
    <w:basedOn w:val="a"/>
    <w:link w:val="a7"/>
    <w:unhideWhenUsed/>
    <w:rsid w:val="009B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9B0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B01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199;&#23433;&#29702;&#24037;&#22823;&#23398;&#36164;&#26009;\&#26361;&#38662;-&#25945;&#23398;&#36164;&#26009;&#27719;&#24635;\&#25105;&#30340;&#30456;&#20851;&#35838;&#31243;\&#26412;&#31185;-&#25805;&#20316;&#31995;&#32479;\2021&#26149;-&#25805;&#20316;&#31995;&#32479;-&#26361;&#38662;\&#23454;&#39564;&#36164;&#26009;&#27719;&#24635;\&#23454;&#39564;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97E25-B658-4761-9566-3F49EAB2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</Template>
  <TotalTime>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xaut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Dell-Sea</dc:creator>
  <cp:keywords/>
  <cp:lastModifiedBy>Yingkun Wen</cp:lastModifiedBy>
  <cp:revision>4</cp:revision>
  <dcterms:created xsi:type="dcterms:W3CDTF">2021-05-17T08:16:00Z</dcterms:created>
  <dcterms:modified xsi:type="dcterms:W3CDTF">2024-10-08T10:43:00Z</dcterms:modified>
</cp:coreProperties>
</file>